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"/>
        <w:id w:val="1246310863"/>
        <w:placeholder>
          <w:docPart w:val="0D93C3E51FF8431596D139E51B2C374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B0860" w:rsidRDefault="00B26D77">
          <w:pPr>
            <w:pStyle w:val="Title"/>
          </w:pPr>
          <w:r>
            <w:rPr>
              <w:lang w:eastAsia="zh-CN"/>
            </w:rPr>
            <w:t>Zehuan Chen</w:t>
          </w:r>
        </w:p>
      </w:sdtContent>
    </w:sdt>
    <w:p w:rsidR="00BB0860" w:rsidRDefault="00DB0A3B" w:rsidP="005E6809">
      <w:sdt>
        <w:sdtPr>
          <w:alias w:val="Address"/>
          <w:tag w:val=""/>
          <w:id w:val="-593780209"/>
          <w:placeholder>
            <w:docPart w:val="642A13EC867A47D0B394FDD6A7AC1B1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26D77">
            <w:t>1420</w:t>
          </w:r>
        </w:sdtContent>
      </w:sdt>
      <w:r w:rsidR="00C37670">
        <w:t> | </w:t>
      </w:r>
      <w:sdt>
        <w:sdtPr>
          <w:rPr>
            <w:rFonts w:asciiTheme="minorEastAsia" w:eastAsiaTheme="minorEastAsia" w:hAnsiTheme="minorEastAsia" w:hint="eastAsia"/>
            <w:lang w:eastAsia="zh-CN"/>
          </w:rPr>
          <w:alias w:val="Telephone"/>
          <w:tag w:val=""/>
          <w:id w:val="-1416317146"/>
          <w:placeholder>
            <w:docPart w:val="531C601BB053448584D24639E613D33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26D77">
            <w:rPr>
              <w:rFonts w:asciiTheme="minorEastAsia" w:eastAsiaTheme="minorEastAsia" w:hAnsiTheme="minorEastAsia" w:hint="eastAsia"/>
              <w:lang w:eastAsia="zh-CN"/>
            </w:rPr>
            <w:t>541-286-8175</w:t>
          </w:r>
        </w:sdtContent>
      </w:sdt>
      <w:r w:rsidR="00C37670">
        <w:t> | </w:t>
      </w:r>
      <w:sdt>
        <w:sdtPr>
          <w:rPr>
            <w:rFonts w:hint="eastAsia"/>
            <w:lang w:eastAsia="zh-CN"/>
          </w:rPr>
          <w:alias w:val="Email"/>
          <w:tag w:val=""/>
          <w:id w:val="-391963670"/>
          <w:placeholder>
            <w:docPart w:val="C88C623ABE74434CAA6C68BF894F997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B26D77">
            <w:rPr>
              <w:rFonts w:hint="eastAsia"/>
              <w:lang w:eastAsia="zh-CN"/>
            </w:rPr>
            <w:t>chenzeh@</w:t>
          </w:r>
          <w:r w:rsidR="00B26D77">
            <w:t>oregonstate.edu</w:t>
          </w:r>
        </w:sdtContent>
      </w:sdt>
    </w:p>
    <w:p w:rsidR="00EA5426" w:rsidRPr="00EA5426" w:rsidRDefault="00EA5426">
      <w:pPr>
        <w:pStyle w:val="Salutation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To </w:t>
      </w:r>
      <w:r w:rsidR="00C30916">
        <w:rPr>
          <w:rFonts w:ascii="Arial" w:hAnsi="Arial" w:cs="Arial"/>
          <w:color w:val="333333"/>
          <w:sz w:val="21"/>
          <w:szCs w:val="21"/>
        </w:rPr>
        <w:t>Center of Applied Systems and Software</w:t>
      </w:r>
      <w:r w:rsidR="005E6809">
        <w:rPr>
          <w:rFonts w:ascii="Arial" w:hAnsi="Arial" w:cs="Arial"/>
          <w:color w:val="333333"/>
          <w:sz w:val="21"/>
          <w:szCs w:val="21"/>
        </w:rPr>
        <w:t xml:space="preserve"> </w:t>
      </w:r>
      <w:r w:rsidR="00C30916">
        <w:rPr>
          <w:rFonts w:ascii="Arial" w:hAnsi="Arial" w:cs="Arial"/>
          <w:color w:val="333333"/>
          <w:sz w:val="21"/>
          <w:szCs w:val="21"/>
        </w:rPr>
        <w:t>(CASS)</w:t>
      </w:r>
    </w:p>
    <w:p w:rsidR="00BB0860" w:rsidRDefault="00C37670">
      <w:pPr>
        <w:pStyle w:val="Salutation"/>
      </w:pPr>
      <w:r>
        <w:t xml:space="preserve">Dear </w:t>
      </w:r>
      <w:r w:rsidR="00B26D77">
        <w:t>sir or madam</w:t>
      </w:r>
      <w:r>
        <w:t>:</w:t>
      </w:r>
    </w:p>
    <w:p w:rsidR="007A5585" w:rsidRPr="00833812" w:rsidRDefault="00B26D77">
      <w:pPr>
        <w:rPr>
          <w:sz w:val="22"/>
          <w:szCs w:val="22"/>
        </w:rPr>
      </w:pPr>
      <w:r w:rsidRPr="00833812">
        <w:rPr>
          <w:sz w:val="22"/>
          <w:szCs w:val="22"/>
        </w:rPr>
        <w:t xml:space="preserve">I am writing to apply for the position of student </w:t>
      </w:r>
      <w:r w:rsidR="00C30916">
        <w:rPr>
          <w:sz w:val="22"/>
          <w:szCs w:val="22"/>
        </w:rPr>
        <w:t>devel</w:t>
      </w:r>
      <w:bookmarkStart w:id="0" w:name="_GoBack"/>
      <w:bookmarkEnd w:id="0"/>
      <w:r w:rsidR="00C30916">
        <w:rPr>
          <w:sz w:val="22"/>
          <w:szCs w:val="22"/>
        </w:rPr>
        <w:t>oper</w:t>
      </w:r>
      <w:r w:rsidR="007A5585" w:rsidRPr="00833812">
        <w:rPr>
          <w:sz w:val="22"/>
          <w:szCs w:val="22"/>
        </w:rPr>
        <w:t xml:space="preserve"> in OSU </w:t>
      </w:r>
      <w:r w:rsidR="00C30916">
        <w:rPr>
          <w:sz w:val="22"/>
          <w:szCs w:val="22"/>
        </w:rPr>
        <w:t>CASS</w:t>
      </w:r>
      <w:r w:rsidR="007A5585" w:rsidRPr="00833812">
        <w:rPr>
          <w:sz w:val="22"/>
          <w:szCs w:val="22"/>
        </w:rPr>
        <w:t xml:space="preserve"> </w:t>
      </w:r>
      <w:r w:rsidR="00EA5426">
        <w:rPr>
          <w:sz w:val="22"/>
          <w:szCs w:val="22"/>
        </w:rPr>
        <w:t>that you posted it in 01-</w:t>
      </w:r>
      <w:r w:rsidR="00C30916">
        <w:rPr>
          <w:sz w:val="22"/>
          <w:szCs w:val="22"/>
        </w:rPr>
        <w:t>06</w:t>
      </w:r>
      <w:r w:rsidR="00EA5426">
        <w:rPr>
          <w:sz w:val="22"/>
          <w:szCs w:val="22"/>
        </w:rPr>
        <w:t>-2016</w:t>
      </w:r>
      <w:r w:rsidRPr="00833812">
        <w:rPr>
          <w:sz w:val="22"/>
          <w:szCs w:val="22"/>
        </w:rPr>
        <w:t xml:space="preserve">. </w:t>
      </w:r>
    </w:p>
    <w:p w:rsidR="0048397F" w:rsidRPr="00833812" w:rsidRDefault="00B26D77">
      <w:pPr>
        <w:rPr>
          <w:sz w:val="22"/>
          <w:szCs w:val="22"/>
        </w:rPr>
      </w:pPr>
      <w:r w:rsidRPr="00833812">
        <w:rPr>
          <w:sz w:val="22"/>
          <w:szCs w:val="22"/>
        </w:rPr>
        <w:t>I am a current graduate student in CS</w:t>
      </w:r>
      <w:r w:rsidR="00105E77">
        <w:rPr>
          <w:sz w:val="22"/>
          <w:szCs w:val="22"/>
        </w:rPr>
        <w:t xml:space="preserve">, I expect to graduate from OSU in about </w:t>
      </w:r>
      <w:r w:rsidR="00C30916">
        <w:rPr>
          <w:sz w:val="22"/>
          <w:szCs w:val="22"/>
        </w:rPr>
        <w:t>two</w:t>
      </w:r>
      <w:r w:rsidR="00105E77">
        <w:rPr>
          <w:sz w:val="22"/>
          <w:szCs w:val="22"/>
        </w:rPr>
        <w:t xml:space="preserve"> years</w:t>
      </w:r>
      <w:r w:rsidR="00C30916">
        <w:rPr>
          <w:sz w:val="22"/>
          <w:szCs w:val="22"/>
        </w:rPr>
        <w:t xml:space="preserve"> </w:t>
      </w:r>
      <w:r w:rsidR="007F6660">
        <w:rPr>
          <w:sz w:val="22"/>
          <w:szCs w:val="22"/>
        </w:rPr>
        <w:t>(2017-2018)</w:t>
      </w:r>
      <w:r w:rsidR="00F45FE3" w:rsidRPr="00833812">
        <w:rPr>
          <w:sz w:val="22"/>
          <w:szCs w:val="22"/>
        </w:rPr>
        <w:t xml:space="preserve">. I am also an international student from China and this is my second year in </w:t>
      </w:r>
      <w:r w:rsidR="00D33AD7">
        <w:rPr>
          <w:sz w:val="22"/>
          <w:szCs w:val="22"/>
        </w:rPr>
        <w:t>USA</w:t>
      </w:r>
      <w:r w:rsidR="00F45FE3" w:rsidRPr="00833812">
        <w:rPr>
          <w:sz w:val="22"/>
          <w:szCs w:val="22"/>
        </w:rPr>
        <w:t xml:space="preserve">. Although I am not a native </w:t>
      </w:r>
      <w:r w:rsidR="00D33AD7">
        <w:rPr>
          <w:sz w:val="22"/>
          <w:szCs w:val="22"/>
        </w:rPr>
        <w:t xml:space="preserve">English </w:t>
      </w:r>
      <w:r w:rsidR="00F45FE3" w:rsidRPr="00833812">
        <w:rPr>
          <w:sz w:val="22"/>
          <w:szCs w:val="22"/>
        </w:rPr>
        <w:t xml:space="preserve">speaker, but I still feel confident about my speaking skills in English, </w:t>
      </w:r>
      <w:r w:rsidR="0048397F" w:rsidRPr="00833812">
        <w:rPr>
          <w:sz w:val="22"/>
          <w:szCs w:val="22"/>
        </w:rPr>
        <w:t xml:space="preserve">the reason is that </w:t>
      </w:r>
      <w:r w:rsidR="00F45FE3" w:rsidRPr="00833812">
        <w:rPr>
          <w:sz w:val="22"/>
          <w:szCs w:val="22"/>
        </w:rPr>
        <w:t xml:space="preserve">I </w:t>
      </w:r>
      <w:r w:rsidR="00C30916">
        <w:rPr>
          <w:sz w:val="22"/>
          <w:szCs w:val="22"/>
        </w:rPr>
        <w:t>was enthusiasm talking with people in English</w:t>
      </w:r>
      <w:r w:rsidR="00D33AD7">
        <w:rPr>
          <w:sz w:val="22"/>
          <w:szCs w:val="22"/>
        </w:rPr>
        <w:t xml:space="preserve"> when I study here</w:t>
      </w:r>
      <w:r w:rsidR="00C30916">
        <w:rPr>
          <w:sz w:val="22"/>
          <w:szCs w:val="22"/>
        </w:rPr>
        <w:t>,</w:t>
      </w:r>
      <w:r w:rsidR="00D33AD7">
        <w:rPr>
          <w:sz w:val="22"/>
          <w:szCs w:val="22"/>
        </w:rPr>
        <w:t xml:space="preserve"> so I seize every opportunity to talk to English speaker and I also do group work with them usually. Now </w:t>
      </w:r>
      <w:r w:rsidR="00F45FE3" w:rsidRPr="00833812">
        <w:rPr>
          <w:sz w:val="22"/>
          <w:szCs w:val="22"/>
        </w:rPr>
        <w:t xml:space="preserve">I can communicate </w:t>
      </w:r>
      <w:r w:rsidR="0048397F" w:rsidRPr="00833812">
        <w:rPr>
          <w:sz w:val="22"/>
          <w:szCs w:val="22"/>
        </w:rPr>
        <w:t xml:space="preserve">with people in English fluently and I </w:t>
      </w:r>
      <w:r w:rsidR="00EA5426">
        <w:rPr>
          <w:sz w:val="22"/>
          <w:szCs w:val="22"/>
        </w:rPr>
        <w:t>never afraid of solving problems</w:t>
      </w:r>
      <w:r w:rsidR="0048397F" w:rsidRPr="00833812">
        <w:rPr>
          <w:sz w:val="22"/>
          <w:szCs w:val="22"/>
        </w:rPr>
        <w:t xml:space="preserve"> with others. So I </w:t>
      </w:r>
      <w:r w:rsidR="00EA5426">
        <w:rPr>
          <w:sz w:val="22"/>
          <w:szCs w:val="22"/>
        </w:rPr>
        <w:t>think</w:t>
      </w:r>
      <w:r w:rsidR="0048397F" w:rsidRPr="00833812">
        <w:rPr>
          <w:sz w:val="22"/>
          <w:szCs w:val="22"/>
        </w:rPr>
        <w:t xml:space="preserve"> </w:t>
      </w:r>
      <w:r w:rsidR="00EA5426">
        <w:rPr>
          <w:sz w:val="22"/>
          <w:szCs w:val="22"/>
        </w:rPr>
        <w:t xml:space="preserve">I can get along well with your </w:t>
      </w:r>
      <w:r w:rsidR="0048397F" w:rsidRPr="00833812">
        <w:rPr>
          <w:sz w:val="22"/>
          <w:szCs w:val="22"/>
        </w:rPr>
        <w:t xml:space="preserve">group. </w:t>
      </w:r>
    </w:p>
    <w:p w:rsidR="00B26D77" w:rsidRPr="00833812" w:rsidRDefault="0048397F">
      <w:pPr>
        <w:rPr>
          <w:sz w:val="22"/>
          <w:szCs w:val="22"/>
        </w:rPr>
      </w:pPr>
      <w:r w:rsidRPr="00833812">
        <w:rPr>
          <w:sz w:val="22"/>
          <w:szCs w:val="22"/>
        </w:rPr>
        <w:t xml:space="preserve">I also feel confident about my </w:t>
      </w:r>
      <w:r w:rsidR="007A5585" w:rsidRPr="00833812">
        <w:rPr>
          <w:sz w:val="22"/>
          <w:szCs w:val="22"/>
        </w:rPr>
        <w:t>pro</w:t>
      </w:r>
      <w:r w:rsidRPr="00833812">
        <w:rPr>
          <w:sz w:val="22"/>
          <w:szCs w:val="22"/>
        </w:rPr>
        <w:t>gramming skills</w:t>
      </w:r>
      <w:r w:rsidR="00D33AD7">
        <w:rPr>
          <w:sz w:val="22"/>
          <w:szCs w:val="22"/>
        </w:rPr>
        <w:t xml:space="preserve"> and my passion of learn new things</w:t>
      </w:r>
      <w:r w:rsidRPr="00833812">
        <w:rPr>
          <w:sz w:val="22"/>
          <w:szCs w:val="22"/>
        </w:rPr>
        <w:t xml:space="preserve">. </w:t>
      </w:r>
      <w:r w:rsidR="00B54F18">
        <w:rPr>
          <w:sz w:val="22"/>
          <w:szCs w:val="22"/>
        </w:rPr>
        <w:t>I start to learn Linux when I study here and</w:t>
      </w:r>
      <w:r w:rsidRPr="00833812">
        <w:rPr>
          <w:sz w:val="22"/>
          <w:szCs w:val="22"/>
        </w:rPr>
        <w:t xml:space="preserve"> I learn things very quick, </w:t>
      </w:r>
      <w:r w:rsidR="00C94FF4" w:rsidRPr="00833812">
        <w:rPr>
          <w:sz w:val="22"/>
          <w:szCs w:val="22"/>
        </w:rPr>
        <w:t xml:space="preserve">after understand the </w:t>
      </w:r>
      <w:r w:rsidR="00EA5426">
        <w:rPr>
          <w:sz w:val="22"/>
          <w:szCs w:val="22"/>
        </w:rPr>
        <w:t>basic operation</w:t>
      </w:r>
      <w:r w:rsidR="00B54F18">
        <w:rPr>
          <w:sz w:val="22"/>
          <w:szCs w:val="22"/>
        </w:rPr>
        <w:t>, such as using command and using editor</w:t>
      </w:r>
      <w:r w:rsidR="00EA5426">
        <w:rPr>
          <w:sz w:val="22"/>
          <w:szCs w:val="22"/>
        </w:rPr>
        <w:t>, I took</w:t>
      </w:r>
      <w:r w:rsidR="00C94FF4" w:rsidRPr="00833812">
        <w:rPr>
          <w:sz w:val="22"/>
          <w:szCs w:val="22"/>
        </w:rPr>
        <w:t xml:space="preserve"> an oper</w:t>
      </w:r>
      <w:r w:rsidR="00EA5426">
        <w:rPr>
          <w:sz w:val="22"/>
          <w:szCs w:val="22"/>
        </w:rPr>
        <w:t xml:space="preserve">ating system class </w:t>
      </w:r>
      <w:r w:rsidR="00B54F18">
        <w:rPr>
          <w:sz w:val="22"/>
          <w:szCs w:val="22"/>
        </w:rPr>
        <w:t>in OSU</w:t>
      </w:r>
      <w:r w:rsidR="00C94FF4" w:rsidRPr="00833812">
        <w:rPr>
          <w:sz w:val="22"/>
          <w:szCs w:val="22"/>
        </w:rPr>
        <w:t xml:space="preserve">, in </w:t>
      </w:r>
      <w:r w:rsidR="00B54F18">
        <w:rPr>
          <w:sz w:val="22"/>
          <w:szCs w:val="22"/>
        </w:rPr>
        <w:t>t</w:t>
      </w:r>
      <w:r w:rsidR="00C94FF4" w:rsidRPr="00833812">
        <w:rPr>
          <w:sz w:val="22"/>
          <w:szCs w:val="22"/>
        </w:rPr>
        <w:t xml:space="preserve">his class, we have very heavy payload of C programming assignment, and we also have to mastering </w:t>
      </w:r>
      <w:r w:rsidR="00B54F18">
        <w:rPr>
          <w:sz w:val="22"/>
          <w:szCs w:val="22"/>
        </w:rPr>
        <w:t xml:space="preserve">a lot of command line for using </w:t>
      </w:r>
      <w:r w:rsidR="00C94FF4" w:rsidRPr="00833812">
        <w:rPr>
          <w:sz w:val="22"/>
          <w:szCs w:val="22"/>
        </w:rPr>
        <w:t xml:space="preserve">the </w:t>
      </w:r>
      <w:r w:rsidR="00584399" w:rsidRPr="00833812">
        <w:rPr>
          <w:sz w:val="22"/>
          <w:szCs w:val="22"/>
        </w:rPr>
        <w:t>UNIX system call</w:t>
      </w:r>
      <w:r w:rsidR="00B54F18">
        <w:rPr>
          <w:sz w:val="22"/>
          <w:szCs w:val="22"/>
        </w:rPr>
        <w:t>,</w:t>
      </w:r>
      <w:r w:rsidR="00584399" w:rsidRPr="00833812">
        <w:rPr>
          <w:sz w:val="22"/>
          <w:szCs w:val="22"/>
        </w:rPr>
        <w:t xml:space="preserve"> </w:t>
      </w:r>
      <w:r w:rsidR="00B54F18">
        <w:rPr>
          <w:sz w:val="22"/>
          <w:szCs w:val="22"/>
        </w:rPr>
        <w:t xml:space="preserve">I also learn </w:t>
      </w:r>
      <w:r w:rsidR="00584399" w:rsidRPr="00833812">
        <w:rPr>
          <w:sz w:val="22"/>
          <w:szCs w:val="22"/>
        </w:rPr>
        <w:t>P</w:t>
      </w:r>
      <w:r w:rsidR="00C94FF4" w:rsidRPr="00833812">
        <w:rPr>
          <w:sz w:val="22"/>
          <w:szCs w:val="22"/>
        </w:rPr>
        <w:t xml:space="preserve">ython </w:t>
      </w:r>
      <w:r w:rsidR="00EA5426">
        <w:rPr>
          <w:sz w:val="22"/>
          <w:szCs w:val="22"/>
        </w:rPr>
        <w:t xml:space="preserve">to program </w:t>
      </w:r>
      <w:r w:rsidR="00B54F18">
        <w:rPr>
          <w:sz w:val="22"/>
          <w:szCs w:val="22"/>
        </w:rPr>
        <w:t>file</w:t>
      </w:r>
      <w:r w:rsidR="00EA5426">
        <w:rPr>
          <w:sz w:val="22"/>
          <w:szCs w:val="22"/>
        </w:rPr>
        <w:t xml:space="preserve"> interface to </w:t>
      </w:r>
      <w:r w:rsidR="00B54F18">
        <w:rPr>
          <w:sz w:val="22"/>
          <w:szCs w:val="22"/>
        </w:rPr>
        <w:t>UNIX in this term</w:t>
      </w:r>
      <w:r w:rsidR="00C94FF4" w:rsidRPr="00833812">
        <w:rPr>
          <w:sz w:val="22"/>
          <w:szCs w:val="22"/>
        </w:rPr>
        <w:t>.</w:t>
      </w:r>
      <w:r w:rsidR="00B54F18">
        <w:rPr>
          <w:sz w:val="22"/>
          <w:szCs w:val="22"/>
        </w:rPr>
        <w:t xml:space="preserve"> We were write approximately 1500+ lines of code</w:t>
      </w:r>
      <w:r w:rsidR="00C94FF4" w:rsidRPr="00833812">
        <w:rPr>
          <w:sz w:val="22"/>
          <w:szCs w:val="22"/>
        </w:rPr>
        <w:t xml:space="preserve"> </w:t>
      </w:r>
      <w:r w:rsidR="00B54F18">
        <w:rPr>
          <w:sz w:val="22"/>
          <w:szCs w:val="22"/>
        </w:rPr>
        <w:t xml:space="preserve">every week. </w:t>
      </w:r>
      <w:r w:rsidR="00C94FF4" w:rsidRPr="00833812">
        <w:rPr>
          <w:sz w:val="22"/>
          <w:szCs w:val="22"/>
        </w:rPr>
        <w:t xml:space="preserve">After all, I have </w:t>
      </w:r>
      <w:r w:rsidR="00EA5426">
        <w:rPr>
          <w:sz w:val="22"/>
          <w:szCs w:val="22"/>
        </w:rPr>
        <w:t>obtained</w:t>
      </w:r>
      <w:r w:rsidR="00C94FF4" w:rsidRPr="00833812">
        <w:rPr>
          <w:sz w:val="22"/>
          <w:szCs w:val="22"/>
        </w:rPr>
        <w:t xml:space="preserve"> a lot </w:t>
      </w:r>
      <w:r w:rsidR="00EA5426">
        <w:rPr>
          <w:sz w:val="22"/>
          <w:szCs w:val="22"/>
        </w:rPr>
        <w:t>experience</w:t>
      </w:r>
      <w:r w:rsidR="00294D15">
        <w:rPr>
          <w:sz w:val="22"/>
          <w:szCs w:val="22"/>
        </w:rPr>
        <w:t xml:space="preserve"> about how to deal with a project in very limited time and how to debug </w:t>
      </w:r>
      <w:r w:rsidR="00B54F18">
        <w:rPr>
          <w:sz w:val="22"/>
          <w:szCs w:val="22"/>
        </w:rPr>
        <w:t>in big and complex program</w:t>
      </w:r>
      <w:r w:rsidR="00C94FF4" w:rsidRPr="00833812">
        <w:rPr>
          <w:sz w:val="22"/>
          <w:szCs w:val="22"/>
        </w:rPr>
        <w:t xml:space="preserve">. </w:t>
      </w:r>
      <w:r w:rsidR="00584399" w:rsidRPr="00833812">
        <w:rPr>
          <w:sz w:val="22"/>
          <w:szCs w:val="22"/>
        </w:rPr>
        <w:t>This experience helped me learn a lot on C programming</w:t>
      </w:r>
      <w:r w:rsidR="00B54F18">
        <w:rPr>
          <w:sz w:val="22"/>
          <w:szCs w:val="22"/>
        </w:rPr>
        <w:t xml:space="preserve"> skills</w:t>
      </w:r>
      <w:r w:rsidR="00584399" w:rsidRPr="00833812">
        <w:rPr>
          <w:sz w:val="22"/>
          <w:szCs w:val="22"/>
        </w:rPr>
        <w:t>, Python programming and UNIX system call and it indicate that I have ability to work under great pressure and obtain skills in a short time.</w:t>
      </w:r>
    </w:p>
    <w:p w:rsidR="00584399" w:rsidRPr="00833812" w:rsidRDefault="00584399">
      <w:pPr>
        <w:rPr>
          <w:sz w:val="22"/>
          <w:szCs w:val="22"/>
        </w:rPr>
      </w:pPr>
      <w:r w:rsidRPr="00833812">
        <w:rPr>
          <w:sz w:val="22"/>
          <w:szCs w:val="22"/>
        </w:rPr>
        <w:t xml:space="preserve">Now, </w:t>
      </w:r>
      <w:r w:rsidR="00294D15">
        <w:rPr>
          <w:sz w:val="22"/>
          <w:szCs w:val="22"/>
        </w:rPr>
        <w:t>I am also interested with computer graphic area and computer vision area</w:t>
      </w:r>
      <w:r w:rsidR="00B54F18">
        <w:rPr>
          <w:sz w:val="22"/>
          <w:szCs w:val="22"/>
        </w:rPr>
        <w:t>. I also keep my passion on learning interesting stuff and enjoy the process of solving problems.</w:t>
      </w:r>
      <w:r w:rsidR="00833812" w:rsidRPr="00833812">
        <w:rPr>
          <w:sz w:val="22"/>
          <w:szCs w:val="22"/>
        </w:rPr>
        <w:t xml:space="preserve"> </w:t>
      </w:r>
      <w:r w:rsidR="00B54F18">
        <w:rPr>
          <w:sz w:val="22"/>
          <w:szCs w:val="22"/>
        </w:rPr>
        <w:t xml:space="preserve">Although, </w:t>
      </w:r>
      <w:r w:rsidR="00833812" w:rsidRPr="00833812">
        <w:rPr>
          <w:sz w:val="22"/>
          <w:szCs w:val="22"/>
        </w:rPr>
        <w:t>I am not keep</w:t>
      </w:r>
      <w:r w:rsidR="00294D15">
        <w:rPr>
          <w:sz w:val="22"/>
          <w:szCs w:val="22"/>
        </w:rPr>
        <w:t xml:space="preserve"> working in computer system too much</w:t>
      </w:r>
      <w:r w:rsidR="00833812" w:rsidRPr="00833812">
        <w:rPr>
          <w:sz w:val="22"/>
          <w:szCs w:val="22"/>
        </w:rPr>
        <w:t xml:space="preserve">, but I still want to have this experience as a developer </w:t>
      </w:r>
      <w:r w:rsidR="005E6809">
        <w:rPr>
          <w:sz w:val="22"/>
          <w:szCs w:val="22"/>
        </w:rPr>
        <w:t>to work in</w:t>
      </w:r>
      <w:r w:rsidR="00833812" w:rsidRPr="00833812">
        <w:rPr>
          <w:sz w:val="22"/>
          <w:szCs w:val="22"/>
        </w:rPr>
        <w:t xml:space="preserve"> software</w:t>
      </w:r>
      <w:r w:rsidR="005E6809">
        <w:rPr>
          <w:sz w:val="22"/>
          <w:szCs w:val="22"/>
        </w:rPr>
        <w:t xml:space="preserve"> area</w:t>
      </w:r>
      <w:r w:rsidR="00833812" w:rsidRPr="00833812">
        <w:rPr>
          <w:sz w:val="22"/>
          <w:szCs w:val="22"/>
        </w:rPr>
        <w:t xml:space="preserve">. </w:t>
      </w:r>
      <w:r w:rsidRPr="00833812">
        <w:rPr>
          <w:sz w:val="22"/>
          <w:szCs w:val="22"/>
        </w:rPr>
        <w:t xml:space="preserve">So I think I am qualified with this position because I am able to work well with my colleagues </w:t>
      </w:r>
      <w:r w:rsidR="00833812" w:rsidRPr="00833812">
        <w:rPr>
          <w:sz w:val="22"/>
          <w:szCs w:val="22"/>
        </w:rPr>
        <w:t>and eager to learn new things</w:t>
      </w:r>
      <w:r w:rsidR="00294D15">
        <w:rPr>
          <w:sz w:val="22"/>
          <w:szCs w:val="22"/>
        </w:rPr>
        <w:t xml:space="preserve"> quick</w:t>
      </w:r>
      <w:r w:rsidR="00833812" w:rsidRPr="00833812">
        <w:rPr>
          <w:sz w:val="22"/>
          <w:szCs w:val="22"/>
        </w:rPr>
        <w:t>, and I realize that this is the challenge job I am looking for.</w:t>
      </w:r>
    </w:p>
    <w:p w:rsidR="00BB0860" w:rsidRPr="0048397F" w:rsidRDefault="00C37670" w:rsidP="0048397F">
      <w:pPr>
        <w:rPr>
          <w:sz w:val="24"/>
          <w:szCs w:val="24"/>
        </w:rPr>
      </w:pPr>
      <w:r>
        <w:t>Sincerely,</w:t>
      </w:r>
    </w:p>
    <w:sdt>
      <w:sdtPr>
        <w:alias w:val="Your Name"/>
        <w:tag w:val=""/>
        <w:id w:val="875813424"/>
        <w:placeholder>
          <w:docPart w:val="0D93C3E51FF8431596D139E51B2C374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B0860" w:rsidRDefault="00B26D77">
          <w:pPr>
            <w:pStyle w:val="Signature"/>
          </w:pPr>
          <w:r>
            <w:rPr>
              <w:rFonts w:hint="eastAsia"/>
              <w:lang w:eastAsia="zh-CN"/>
            </w:rPr>
            <w:t>Zehuan Chen</w:t>
          </w:r>
        </w:p>
      </w:sdtContent>
    </w:sdt>
    <w:sectPr w:rsidR="00BB0860">
      <w:footerReference w:type="default" r:id="rId10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A3B" w:rsidRDefault="00DB0A3B">
      <w:r>
        <w:separator/>
      </w:r>
    </w:p>
    <w:p w:rsidR="00DB0A3B" w:rsidRDefault="00DB0A3B"/>
  </w:endnote>
  <w:endnote w:type="continuationSeparator" w:id="0">
    <w:p w:rsidR="00DB0A3B" w:rsidRDefault="00DB0A3B">
      <w:r>
        <w:continuationSeparator/>
      </w:r>
    </w:p>
    <w:p w:rsidR="00DB0A3B" w:rsidRDefault="00DB0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60" w:rsidRDefault="00C3767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54F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A3B" w:rsidRDefault="00DB0A3B">
      <w:r>
        <w:separator/>
      </w:r>
    </w:p>
    <w:p w:rsidR="00DB0A3B" w:rsidRDefault="00DB0A3B"/>
  </w:footnote>
  <w:footnote w:type="continuationSeparator" w:id="0">
    <w:p w:rsidR="00DB0A3B" w:rsidRDefault="00DB0A3B">
      <w:r>
        <w:continuationSeparator/>
      </w:r>
    </w:p>
    <w:p w:rsidR="00DB0A3B" w:rsidRDefault="00DB0A3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77"/>
    <w:rsid w:val="00105E77"/>
    <w:rsid w:val="00123450"/>
    <w:rsid w:val="00294D15"/>
    <w:rsid w:val="0048397F"/>
    <w:rsid w:val="00584399"/>
    <w:rsid w:val="005E6809"/>
    <w:rsid w:val="007A5585"/>
    <w:rsid w:val="007F6660"/>
    <w:rsid w:val="00833812"/>
    <w:rsid w:val="00B26D77"/>
    <w:rsid w:val="00B54F18"/>
    <w:rsid w:val="00BB0860"/>
    <w:rsid w:val="00C30916"/>
    <w:rsid w:val="00C37670"/>
    <w:rsid w:val="00C94FF4"/>
    <w:rsid w:val="00D33AD7"/>
    <w:rsid w:val="00DB0A3B"/>
    <w:rsid w:val="00EA5426"/>
    <w:rsid w:val="00F4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F9E13-6EBA-4887-B8E4-956EA66A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A5B7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9A5B7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9A5B7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39A5B7" w:themeColor="accent1"/>
      <w:sz w:val="26"/>
    </w:rPr>
  </w:style>
  <w:style w:type="character" w:customStyle="1" w:styleId="apple-converted-space">
    <w:name w:val="apple-converted-space"/>
    <w:basedOn w:val="DefaultParagraphFont"/>
    <w:rsid w:val="00B2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zeh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93C3E51FF8431596D139E51B2C3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81D4C-F7B3-48B2-B582-1988F24079FA}"/>
      </w:docPartPr>
      <w:docPartBody>
        <w:p w:rsidR="000639E6" w:rsidRDefault="007C4AF9">
          <w:pPr>
            <w:pStyle w:val="0D93C3E51FF8431596D139E51B2C3747"/>
          </w:pPr>
          <w:r>
            <w:t>[Your Name]</w:t>
          </w:r>
        </w:p>
      </w:docPartBody>
    </w:docPart>
    <w:docPart>
      <w:docPartPr>
        <w:name w:val="642A13EC867A47D0B394FDD6A7AC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E254D-9DCA-49DD-BACA-F8C0A4475C07}"/>
      </w:docPartPr>
      <w:docPartBody>
        <w:p w:rsidR="000639E6" w:rsidRDefault="007C4AF9">
          <w:pPr>
            <w:pStyle w:val="642A13EC867A47D0B394FDD6A7AC1B1A"/>
          </w:pPr>
          <w:r>
            <w:t>[Address, City, ST  ZIP Code]</w:t>
          </w:r>
        </w:p>
      </w:docPartBody>
    </w:docPart>
    <w:docPart>
      <w:docPartPr>
        <w:name w:val="531C601BB053448584D24639E613D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F6E4-FA51-415F-AC39-712D4D82C48E}"/>
      </w:docPartPr>
      <w:docPartBody>
        <w:p w:rsidR="000639E6" w:rsidRDefault="007C4AF9">
          <w:pPr>
            <w:pStyle w:val="531C601BB053448584D24639E613D331"/>
          </w:pPr>
          <w:r>
            <w:t>[Telephone]</w:t>
          </w:r>
        </w:p>
      </w:docPartBody>
    </w:docPart>
    <w:docPart>
      <w:docPartPr>
        <w:name w:val="C88C623ABE74434CAA6C68BF894F9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0F47-0CB4-45DA-8C05-3B348FB52A9B}"/>
      </w:docPartPr>
      <w:docPartBody>
        <w:p w:rsidR="000639E6" w:rsidRDefault="007C4AF9">
          <w:pPr>
            <w:pStyle w:val="C88C623ABE74434CAA6C68BF894F997D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F9"/>
    <w:rsid w:val="000639E6"/>
    <w:rsid w:val="007C4AF9"/>
    <w:rsid w:val="00BE7BE8"/>
    <w:rsid w:val="00F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3C3E51FF8431596D139E51B2C3747">
    <w:name w:val="0D93C3E51FF8431596D139E51B2C3747"/>
  </w:style>
  <w:style w:type="paragraph" w:customStyle="1" w:styleId="642A13EC867A47D0B394FDD6A7AC1B1A">
    <w:name w:val="642A13EC867A47D0B394FDD6A7AC1B1A"/>
  </w:style>
  <w:style w:type="paragraph" w:customStyle="1" w:styleId="531C601BB053448584D24639E613D331">
    <w:name w:val="531C601BB053448584D24639E613D331"/>
  </w:style>
  <w:style w:type="paragraph" w:customStyle="1" w:styleId="C88C623ABE74434CAA6C68BF894F997D">
    <w:name w:val="C88C623ABE74434CAA6C68BF894F997D"/>
  </w:style>
  <w:style w:type="paragraph" w:customStyle="1" w:styleId="1335A5556E5E4AFB87F8E553A75C2998">
    <w:name w:val="1335A5556E5E4AFB87F8E553A75C2998"/>
  </w:style>
  <w:style w:type="paragraph" w:customStyle="1" w:styleId="DEA0F6FAE349472DA6464E34E5A56B80">
    <w:name w:val="DEA0F6FAE349472DA6464E34E5A56B80"/>
  </w:style>
  <w:style w:type="paragraph" w:customStyle="1" w:styleId="1611A87073714288930ED64C8DF86DC4">
    <w:name w:val="1611A87073714288930ED64C8DF86D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1420</CompanyAddress>
  <CompanyPhone>541-286-8175</CompanyPhone>
  <CompanyFax/>
  <CompanyEmail>chenzeh@oregonstate.edu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E437-09B6-4B5B-8005-2830A3B1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Zehuan Chen</dc:creator>
  <cp:keywords/>
  <cp:lastModifiedBy>zehuan chen</cp:lastModifiedBy>
  <cp:revision>2</cp:revision>
  <cp:lastPrinted>2016-02-04T04:36:00Z</cp:lastPrinted>
  <dcterms:created xsi:type="dcterms:W3CDTF">2016-02-09T05:16:00Z</dcterms:created>
  <dcterms:modified xsi:type="dcterms:W3CDTF">2016-02-09T05:16:00Z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