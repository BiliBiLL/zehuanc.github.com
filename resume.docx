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BA" w:rsidRDefault="00632B9A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97BF9713BAD5439FADEFE7BA6F2C038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C6F5E">
            <w:rPr>
              <w:lang w:eastAsia="zh-CN"/>
            </w:rPr>
            <w:t>Zehuan Chen</w:t>
          </w:r>
        </w:sdtContent>
      </w:sdt>
    </w:p>
    <w:p w:rsidR="000D02BA" w:rsidRDefault="00492C98">
      <w:sdt>
        <w:sdtPr>
          <w:alias w:val="Address"/>
          <w:tag w:val=""/>
          <w:id w:val="-593780209"/>
          <w:placeholder>
            <w:docPart w:val="204EC2E314DB4CF2B05DC717C32B3D6C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DC6F5E">
            <w:t>1420 NW 20th, Corvallis, OR, 97330</w:t>
          </w:r>
        </w:sdtContent>
      </w:sdt>
      <w:r w:rsidR="00632B9A">
        <w:t> | </w:t>
      </w:r>
      <w:sdt>
        <w:sdtPr>
          <w:alias w:val="Telephone"/>
          <w:tag w:val=""/>
          <w:id w:val="-1416317146"/>
          <w:placeholder>
            <w:docPart w:val="10545BAC6B6048288B8CED3D72B627F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DC6F5E">
            <w:t>541-286-8175</w:t>
          </w:r>
        </w:sdtContent>
      </w:sdt>
      <w:r w:rsidR="00632B9A">
        <w:t> | </w:t>
      </w:r>
      <w:sdt>
        <w:sdtPr>
          <w:rPr>
            <w:color w:val="auto"/>
          </w:rPr>
          <w:alias w:val="Email"/>
          <w:tag w:val=""/>
          <w:id w:val="-391963670"/>
          <w:placeholder>
            <w:docPart w:val="BF01AFF9F41F46B1B98940257CB39F8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0D7A1C" w:rsidRPr="000D7A1C">
            <w:rPr>
              <w:color w:val="auto"/>
            </w:rPr>
            <w:t xml:space="preserve">chenzeh@oregonstate.edu | </w:t>
          </w:r>
          <w:proofErr w:type="spellStart"/>
          <w:r w:rsidR="000D7A1C" w:rsidRPr="000D7A1C">
            <w:rPr>
              <w:color w:val="auto"/>
            </w:rPr>
            <w:t>Github</w:t>
          </w:r>
          <w:proofErr w:type="spellEnd"/>
          <w:r w:rsidR="000D7A1C" w:rsidRPr="000D7A1C">
            <w:rPr>
              <w:color w:val="auto"/>
            </w:rPr>
            <w:t>: github.com/</w:t>
          </w:r>
          <w:proofErr w:type="spellStart"/>
          <w:r w:rsidR="000D7A1C" w:rsidRPr="000D7A1C">
            <w:rPr>
              <w:color w:val="auto"/>
            </w:rPr>
            <w:t>BiliBiLL</w:t>
          </w:r>
          <w:proofErr w:type="spellEnd"/>
        </w:sdtContent>
      </w:sdt>
    </w:p>
    <w:p w:rsidR="000D02BA" w:rsidRPr="00B91C5E" w:rsidRDefault="00632B9A" w:rsidP="00B91C5E">
      <w:pPr>
        <w:pStyle w:val="SectionHeading"/>
        <w:spacing w:before="0" w:after="0"/>
        <w:rPr>
          <w:sz w:val="28"/>
          <w:szCs w:val="28"/>
        </w:rPr>
      </w:pPr>
      <w:r w:rsidRPr="00B91C5E">
        <w:rPr>
          <w:sz w:val="28"/>
          <w:szCs w:val="28"/>
        </w:rPr>
        <w:t>Education</w:t>
      </w:r>
    </w:p>
    <w:p w:rsidR="000D02BA" w:rsidRDefault="00DC6F5E">
      <w:pPr>
        <w:pStyle w:val="Subsection"/>
        <w:spacing w:before="100"/>
      </w:pPr>
      <w:r>
        <w:t>M.S.</w:t>
      </w:r>
      <w:r w:rsidR="00632B9A">
        <w:t> | </w:t>
      </w:r>
      <w:r w:rsidR="005D7ED1">
        <w:t>2017</w:t>
      </w:r>
      <w:r>
        <w:t xml:space="preserve"> (expected)</w:t>
      </w:r>
      <w:r w:rsidR="00632B9A">
        <w:t> | </w:t>
      </w:r>
      <w:r w:rsidR="00600993">
        <w:t>oREGON STATE UNIVERSITY</w:t>
      </w:r>
    </w:p>
    <w:p w:rsidR="000D02BA" w:rsidRDefault="00632B9A">
      <w:pPr>
        <w:pStyle w:val="ListBullet"/>
      </w:pPr>
      <w:r>
        <w:t xml:space="preserve">Major: </w:t>
      </w:r>
      <w:r w:rsidR="00600993">
        <w:t>Computer Science</w:t>
      </w:r>
    </w:p>
    <w:p w:rsidR="000D02BA" w:rsidRDefault="00632B9A">
      <w:pPr>
        <w:pStyle w:val="ListBullet"/>
      </w:pPr>
      <w:r w:rsidRPr="00B91C5E">
        <w:rPr>
          <w:sz w:val="20"/>
        </w:rPr>
        <w:t>Related coursework:</w:t>
      </w:r>
      <w:r>
        <w:t xml:space="preserve"> </w:t>
      </w:r>
      <w:r w:rsidR="00600993">
        <w:t>Data Structure &amp; Algorithm, Computer Graphic, Geometric Modeling</w:t>
      </w:r>
      <w:r w:rsidR="00DB6158">
        <w:rPr>
          <w:rFonts w:hint="eastAsia"/>
          <w:lang w:eastAsia="zh-CN"/>
        </w:rPr>
        <w:t>,</w:t>
      </w:r>
      <w:r w:rsidR="00DB6158">
        <w:rPr>
          <w:lang w:eastAsia="zh-CN"/>
        </w:rPr>
        <w:t xml:space="preserve"> </w:t>
      </w:r>
      <w:proofErr w:type="spellStart"/>
      <w:r w:rsidR="00DB6158">
        <w:rPr>
          <w:lang w:eastAsia="zh-CN"/>
        </w:rPr>
        <w:t>Shader</w:t>
      </w:r>
      <w:proofErr w:type="spellEnd"/>
      <w:r w:rsidR="00DB6158">
        <w:rPr>
          <w:lang w:eastAsia="zh-CN"/>
        </w:rPr>
        <w:t xml:space="preserve"> Language,</w:t>
      </w:r>
      <w:r w:rsidR="00DB6158">
        <w:rPr>
          <w:rFonts w:hint="eastAsia"/>
          <w:lang w:eastAsia="zh-CN"/>
        </w:rPr>
        <w:t xml:space="preserve"> Computer Vision</w:t>
      </w:r>
      <w:r w:rsidR="00600993">
        <w:t>, Operating System, Computer Architecture</w:t>
      </w:r>
      <w:r w:rsidR="00CE4E92">
        <w:rPr>
          <w:rFonts w:hint="eastAsia"/>
          <w:lang w:eastAsia="zh-CN"/>
        </w:rPr>
        <w:t xml:space="preserve">, </w:t>
      </w:r>
      <w:r w:rsidR="00600993">
        <w:t>.</w:t>
      </w:r>
      <w:r w:rsidR="00CE4E92">
        <w:t>software engineering, parallel programming</w:t>
      </w:r>
      <w:r w:rsidR="006A55F3">
        <w:rPr>
          <w:rFonts w:hint="eastAsia"/>
          <w:lang w:eastAsia="zh-CN"/>
        </w:rPr>
        <w:t>, machine learning</w:t>
      </w:r>
      <w:r w:rsidR="00CE4E92">
        <w:t>.</w:t>
      </w:r>
    </w:p>
    <w:p w:rsidR="00CE4E92" w:rsidRPr="00B91C5E" w:rsidRDefault="00CE4E92" w:rsidP="00B91C5E">
      <w:pPr>
        <w:pStyle w:val="SectionHeading"/>
        <w:spacing w:before="0" w:after="0"/>
        <w:rPr>
          <w:sz w:val="28"/>
          <w:szCs w:val="28"/>
        </w:rPr>
      </w:pPr>
      <w:r w:rsidRPr="00B91C5E">
        <w:rPr>
          <w:sz w:val="28"/>
          <w:szCs w:val="28"/>
        </w:rPr>
        <w:t>Skills &amp; Abilities</w:t>
      </w:r>
    </w:p>
    <w:p w:rsidR="00CE4E92" w:rsidRDefault="00CE4E92" w:rsidP="00286313">
      <w:pPr>
        <w:pStyle w:val="ListBullet"/>
      </w:pPr>
      <w:r>
        <w:t xml:space="preserve">Programming languages: C, C++, </w:t>
      </w:r>
      <w:r w:rsidR="00C17589">
        <w:t xml:space="preserve">Java, </w:t>
      </w:r>
      <w:r>
        <w:t>C#, Python, Haskell.</w:t>
      </w:r>
    </w:p>
    <w:p w:rsidR="00CE4E92" w:rsidRDefault="00CE4E92" w:rsidP="00286313">
      <w:pPr>
        <w:pStyle w:val="ListBullet"/>
      </w:pPr>
      <w:r>
        <w:t>Operating system: Linux, Windows.</w:t>
      </w:r>
    </w:p>
    <w:p w:rsidR="00CE4E92" w:rsidRDefault="00CE4E92" w:rsidP="00CE4E92">
      <w:pPr>
        <w:pStyle w:val="ListBullet"/>
      </w:pPr>
      <w:r>
        <w:t>Tool: Unity gaming engine, MATLAB.</w:t>
      </w:r>
    </w:p>
    <w:p w:rsidR="00CE4E92" w:rsidRDefault="00CE4E92" w:rsidP="00CE4E92">
      <w:pPr>
        <w:pStyle w:val="ListBullet"/>
      </w:pPr>
      <w:r>
        <w:t>Framework: GLSL, OpenGL</w:t>
      </w:r>
      <w:r w:rsidR="00947CB9">
        <w:t xml:space="preserve">, </w:t>
      </w:r>
      <w:proofErr w:type="spellStart"/>
      <w:r w:rsidR="00947CB9">
        <w:t>openMP</w:t>
      </w:r>
      <w:proofErr w:type="spellEnd"/>
      <w:r>
        <w:t>.</w:t>
      </w:r>
    </w:p>
    <w:p w:rsidR="00947CB9" w:rsidRDefault="00947CB9" w:rsidP="00CE4E92">
      <w:pPr>
        <w:pStyle w:val="ListBullet"/>
      </w:pPr>
      <w:r>
        <w:t>Language: Chinese, English</w:t>
      </w:r>
    </w:p>
    <w:p w:rsidR="00600993" w:rsidRPr="00B91C5E" w:rsidRDefault="00600993" w:rsidP="00B91C5E">
      <w:pPr>
        <w:pStyle w:val="SectionHeading"/>
        <w:spacing w:before="0" w:after="0"/>
        <w:rPr>
          <w:sz w:val="28"/>
          <w:szCs w:val="28"/>
        </w:rPr>
      </w:pPr>
      <w:r w:rsidRPr="00B91C5E">
        <w:rPr>
          <w:rFonts w:hint="eastAsia"/>
          <w:sz w:val="28"/>
          <w:szCs w:val="28"/>
        </w:rPr>
        <w:t>Ac</w:t>
      </w:r>
      <w:r w:rsidRPr="00B91C5E">
        <w:rPr>
          <w:sz w:val="28"/>
          <w:szCs w:val="28"/>
        </w:rPr>
        <w:t>c</w:t>
      </w:r>
      <w:r w:rsidRPr="00B91C5E">
        <w:rPr>
          <w:rFonts w:hint="eastAsia"/>
          <w:sz w:val="28"/>
          <w:szCs w:val="28"/>
        </w:rPr>
        <w:t>omplish</w:t>
      </w:r>
      <w:r w:rsidRPr="00B91C5E">
        <w:rPr>
          <w:sz w:val="28"/>
          <w:szCs w:val="28"/>
        </w:rPr>
        <w:t>ed Project</w:t>
      </w:r>
    </w:p>
    <w:p w:rsidR="003E71A2" w:rsidRPr="00EF3238" w:rsidRDefault="00947CB9" w:rsidP="00EF3238">
      <w:pPr>
        <w:pStyle w:val="Subsection"/>
        <w:spacing w:before="100"/>
      </w:pPr>
      <w:r>
        <w:t xml:space="preserve">Unix based </w:t>
      </w:r>
      <w:r w:rsidRPr="00947CB9">
        <w:t xml:space="preserve">operating system application programming interface </w:t>
      </w:r>
      <w:r>
        <w:t>by C language</w:t>
      </w:r>
    </w:p>
    <w:p w:rsidR="00EF3238" w:rsidRDefault="003E71A2" w:rsidP="00EF3238">
      <w:pPr>
        <w:pStyle w:val="ListBullet"/>
      </w:pPr>
      <w:r>
        <w:rPr>
          <w:rFonts w:hint="eastAsia"/>
        </w:rPr>
        <w:t>Archive files</w:t>
      </w:r>
      <w:r w:rsidR="005B2701">
        <w:t xml:space="preserve"> compress</w:t>
      </w:r>
      <w:r w:rsidR="006359CF">
        <w:t xml:space="preserve"> </w:t>
      </w:r>
      <w:r w:rsidR="00914073">
        <w:t xml:space="preserve">tool </w:t>
      </w:r>
      <w:r w:rsidR="006359CF">
        <w:t>based on UNIX</w:t>
      </w:r>
      <w:r w:rsidR="00EF3238">
        <w:t xml:space="preserve"> file system.</w:t>
      </w:r>
    </w:p>
    <w:p w:rsidR="00EF3238" w:rsidRDefault="00EF3238" w:rsidP="00EF3238">
      <w:pPr>
        <w:pStyle w:val="ListBullet"/>
      </w:pPr>
      <w:r>
        <w:t xml:space="preserve">Interactive server and client </w:t>
      </w:r>
      <w:r w:rsidR="00947CB9">
        <w:t>API based on Linux</w:t>
      </w:r>
      <w:r>
        <w:t>.</w:t>
      </w:r>
    </w:p>
    <w:p w:rsidR="00EF3238" w:rsidRDefault="00EF3238" w:rsidP="00B91C5E">
      <w:pPr>
        <w:pStyle w:val="ListBullet"/>
      </w:pPr>
      <w:r>
        <w:t>Sharing memory space in</w:t>
      </w:r>
      <w:r w:rsidR="00B91C5E">
        <w:t>terface in mutual exclusive way.</w:t>
      </w:r>
    </w:p>
    <w:p w:rsidR="00EF3238" w:rsidRDefault="00EF3238" w:rsidP="00EF3238">
      <w:pPr>
        <w:pStyle w:val="Subsection"/>
        <w:spacing w:before="100"/>
      </w:pPr>
      <w:r w:rsidRPr="00EF3238">
        <w:rPr>
          <w:rFonts w:hint="eastAsia"/>
        </w:rPr>
        <w:t>Geometric modeling</w:t>
      </w:r>
    </w:p>
    <w:p w:rsidR="00A43B23" w:rsidRDefault="00A43B23" w:rsidP="00A43B23">
      <w:pPr>
        <w:pStyle w:val="ListBullet"/>
      </w:pPr>
      <w:r>
        <w:t xml:space="preserve">Implement </w:t>
      </w:r>
      <w:r>
        <w:rPr>
          <w:rFonts w:hint="eastAsia"/>
        </w:rPr>
        <w:t>polygonal meshes</w:t>
      </w:r>
      <w:r>
        <w:t xml:space="preserve"> visualization and bounding box on 3D object.</w:t>
      </w:r>
    </w:p>
    <w:p w:rsidR="00A43B23" w:rsidRDefault="00A43B23" w:rsidP="00A43B23">
      <w:pPr>
        <w:pStyle w:val="ListBullet"/>
      </w:pPr>
      <w:r>
        <w:t>Surface subdivision on 3D object by using irregular scheme and Loop subdivision (ideal situation).</w:t>
      </w:r>
    </w:p>
    <w:p w:rsidR="00DB6158" w:rsidRDefault="00A43B23" w:rsidP="000D7A1C">
      <w:pPr>
        <w:pStyle w:val="ListBullet"/>
      </w:pPr>
      <w:r>
        <w:t>Surface smoothing by using uniform, cord, mean curvature flow and mean value coordinate scheme, based on Laplace equation.</w:t>
      </w:r>
    </w:p>
    <w:p w:rsidR="00DB6158" w:rsidRDefault="00DB6158" w:rsidP="00DB6158">
      <w:pPr>
        <w:pStyle w:val="Subsection"/>
        <w:spacing w:before="100"/>
      </w:pPr>
      <w:r>
        <w:t>Shader and Rendering</w:t>
      </w:r>
    </w:p>
    <w:p w:rsidR="00B91C5E" w:rsidRDefault="002E50DD" w:rsidP="00B91C5E">
      <w:pPr>
        <w:pStyle w:val="ListBullet"/>
      </w:pPr>
      <w:r>
        <w:t>3D scene construction with bloom and HDR effect.</w:t>
      </w:r>
    </w:p>
    <w:p w:rsidR="00914073" w:rsidRDefault="00914073" w:rsidP="00914073">
      <w:pPr>
        <w:pStyle w:val="Subsection"/>
        <w:spacing w:before="100"/>
      </w:pPr>
      <w:r>
        <w:t>Game development based on Unity</w:t>
      </w:r>
    </w:p>
    <w:p w:rsidR="00914073" w:rsidRDefault="00914073" w:rsidP="000D7A1C">
      <w:pPr>
        <w:pStyle w:val="ListBullet"/>
      </w:pPr>
      <w:r>
        <w:t xml:space="preserve">Game of </w:t>
      </w:r>
      <w:r w:rsidR="000D7A1C">
        <w:t>“</w:t>
      </w:r>
      <w:r>
        <w:t>Rolling ball</w:t>
      </w:r>
      <w:r w:rsidR="000D7A1C">
        <w:t>”, “</w:t>
      </w:r>
      <w:r w:rsidR="000D7A1C">
        <w:t>survival shooter</w:t>
      </w:r>
      <w:r w:rsidR="000D7A1C">
        <w:t>”</w:t>
      </w:r>
    </w:p>
    <w:p w:rsidR="00914073" w:rsidRDefault="00914073" w:rsidP="00914073">
      <w:pPr>
        <w:pStyle w:val="Subsection"/>
        <w:spacing w:before="100"/>
      </w:pPr>
      <w:r>
        <w:t>Participate i</w:t>
      </w:r>
      <w:r w:rsidR="00B91C5E">
        <w:t xml:space="preserve">n project THE TEMPLATE SCRIPT TESTING LANGUAGE </w:t>
      </w:r>
      <w:r>
        <w:t>(based on python</w:t>
      </w:r>
      <w:bookmarkStart w:id="0" w:name="_GoBack"/>
      <w:bookmarkEnd w:id="0"/>
      <w:r>
        <w:t>)</w:t>
      </w:r>
    </w:p>
    <w:p w:rsidR="006A55F3" w:rsidRDefault="00914073" w:rsidP="006A55F3">
      <w:pPr>
        <w:pStyle w:val="ListBullet"/>
      </w:pPr>
      <w:r>
        <w:t>Gradually adaptive coding correction method</w:t>
      </w:r>
    </w:p>
    <w:p w:rsidR="006A55F3" w:rsidRDefault="006A55F3" w:rsidP="006A55F3">
      <w:pPr>
        <w:pStyle w:val="Subsection"/>
        <w:spacing w:before="100"/>
      </w:pPr>
      <w:r>
        <w:t>Machine learning project (based on python)</w:t>
      </w:r>
    </w:p>
    <w:p w:rsidR="000D7A1C" w:rsidRPr="000D7A1C" w:rsidRDefault="000D7A1C" w:rsidP="000D7A1C">
      <w:pPr>
        <w:pStyle w:val="ListBullet"/>
      </w:pPr>
      <w:proofErr w:type="spellStart"/>
      <w:r>
        <w:t>Udacity</w:t>
      </w:r>
      <w:proofErr w:type="spellEnd"/>
      <w:r>
        <w:t xml:space="preserve"> </w:t>
      </w:r>
      <w:r w:rsidRPr="000D7A1C">
        <w:t>Machine Learning Engineer Nanodegree</w:t>
      </w:r>
      <w:r w:rsidR="005D582E">
        <w:t xml:space="preserve"> program</w:t>
      </w:r>
    </w:p>
    <w:p w:rsidR="006A55F3" w:rsidRDefault="005D582E" w:rsidP="006A55F3">
      <w:pPr>
        <w:pStyle w:val="ListBullet"/>
      </w:pPr>
      <w:r>
        <w:t>Titanic survivors exploration, analysis data and using decision tree to improve the predict accuracy</w:t>
      </w:r>
    </w:p>
    <w:p w:rsidR="005D582E" w:rsidRDefault="00BA43CF" w:rsidP="006A55F3">
      <w:pPr>
        <w:pStyle w:val="ListBullet"/>
      </w:pPr>
      <w:r>
        <w:t xml:space="preserve">Boston housing price prediction, collect price data in Boston and predict the </w:t>
      </w:r>
      <w:r w:rsidRPr="00BA43CF">
        <w:t>Massachusetts</w:t>
      </w:r>
      <w:r w:rsidRPr="00BA43CF">
        <w:t> </w:t>
      </w:r>
      <w:r>
        <w:t>area housing price.</w:t>
      </w:r>
    </w:p>
    <w:p w:rsidR="000D02BA" w:rsidRPr="006A55F3" w:rsidRDefault="00632B9A" w:rsidP="006A55F3">
      <w:pPr>
        <w:pStyle w:val="SectionHeading"/>
        <w:spacing w:before="0" w:after="0"/>
        <w:rPr>
          <w:sz w:val="28"/>
          <w:szCs w:val="28"/>
        </w:rPr>
      </w:pPr>
      <w:r w:rsidRPr="006A55F3">
        <w:rPr>
          <w:sz w:val="28"/>
          <w:szCs w:val="28"/>
        </w:rPr>
        <w:t>Experience</w:t>
      </w:r>
    </w:p>
    <w:p w:rsidR="000D02BA" w:rsidRDefault="006359CF">
      <w:pPr>
        <w:pStyle w:val="Subsection"/>
        <w:spacing w:before="100"/>
      </w:pPr>
      <w:r>
        <w:t>research group</w:t>
      </w:r>
      <w:r w:rsidR="00632B9A">
        <w:t> | </w:t>
      </w:r>
      <w:r>
        <w:t>oregon state university</w:t>
      </w:r>
      <w:r w:rsidR="00632B9A">
        <w:t> | </w:t>
      </w:r>
      <w:r w:rsidR="000D7A1C">
        <w:t>sep</w:t>
      </w:r>
      <w:r>
        <w:t xml:space="preserve">, 2015 </w:t>
      </w:r>
      <w:r w:rsidR="000D7A1C">
        <w:t>–</w:t>
      </w:r>
      <w:r>
        <w:t xml:space="preserve"> </w:t>
      </w:r>
      <w:r w:rsidR="000D7A1C">
        <w:t>dec, 2016</w:t>
      </w:r>
    </w:p>
    <w:p w:rsidR="000D02BA" w:rsidRDefault="006359CF">
      <w:pPr>
        <w:pStyle w:val="ListBullet"/>
      </w:pPr>
      <w:r>
        <w:t>Follow my advisor working on deformable image registration project</w:t>
      </w:r>
      <w:r w:rsidR="0074694F">
        <w:t xml:space="preserve"> and real-world simulation project</w:t>
      </w:r>
      <w:r>
        <w:t>.</w:t>
      </w:r>
    </w:p>
    <w:p w:rsidR="000D02BA" w:rsidRDefault="00A80092" w:rsidP="003271CB">
      <w:pPr>
        <w:pStyle w:val="Subsection"/>
        <w:spacing w:before="100"/>
      </w:pPr>
      <w:r>
        <w:t>graduate teaching assistant | oregon state unversity | january, 2016-now</w:t>
      </w:r>
    </w:p>
    <w:p w:rsidR="005D582E" w:rsidRDefault="005D582E" w:rsidP="005D582E">
      <w:pPr>
        <w:pStyle w:val="Subsection"/>
        <w:spacing w:before="100"/>
      </w:pPr>
      <w:r>
        <w:t>research group | oregon state university | </w:t>
      </w:r>
      <w:r>
        <w:t>dec, 2016</w:t>
      </w:r>
      <w:r>
        <w:t xml:space="preserve"> – </w:t>
      </w:r>
      <w:r>
        <w:t>now</w:t>
      </w:r>
    </w:p>
    <w:p w:rsidR="005D582E" w:rsidRDefault="005D582E" w:rsidP="00BA43CF">
      <w:pPr>
        <w:pStyle w:val="ListBullet"/>
      </w:pPr>
      <w:r>
        <w:t xml:space="preserve">Apply deep learning and neural network on computer vision </w:t>
      </w:r>
      <w:proofErr w:type="spellStart"/>
      <w:r>
        <w:t>superpixel</w:t>
      </w:r>
      <w:proofErr w:type="spellEnd"/>
      <w:r>
        <w:t xml:space="preserve"> evaluation</w:t>
      </w:r>
      <w:r w:rsidR="00BA43CF">
        <w:t>.</w:t>
      </w:r>
    </w:p>
    <w:sectPr w:rsidR="005D582E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C98" w:rsidRDefault="00492C98">
      <w:pPr>
        <w:spacing w:after="0"/>
      </w:pPr>
      <w:r>
        <w:separator/>
      </w:r>
    </w:p>
  </w:endnote>
  <w:endnote w:type="continuationSeparator" w:id="0">
    <w:p w:rsidR="00492C98" w:rsidRDefault="00492C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B9A" w:rsidRDefault="00632B9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A43C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C98" w:rsidRDefault="00492C98">
      <w:pPr>
        <w:spacing w:after="0"/>
      </w:pPr>
      <w:r>
        <w:separator/>
      </w:r>
    </w:p>
  </w:footnote>
  <w:footnote w:type="continuationSeparator" w:id="0">
    <w:p w:rsidR="00492C98" w:rsidRDefault="00492C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A3A544D"/>
    <w:multiLevelType w:val="hybridMultilevel"/>
    <w:tmpl w:val="BDC84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5E"/>
    <w:rsid w:val="000D02BA"/>
    <w:rsid w:val="000D7A1C"/>
    <w:rsid w:val="0020760A"/>
    <w:rsid w:val="00292CCF"/>
    <w:rsid w:val="002E50DD"/>
    <w:rsid w:val="003271CB"/>
    <w:rsid w:val="003B3F90"/>
    <w:rsid w:val="003E71A2"/>
    <w:rsid w:val="003F00E4"/>
    <w:rsid w:val="00492C98"/>
    <w:rsid w:val="005A3F2B"/>
    <w:rsid w:val="005B2701"/>
    <w:rsid w:val="005D582E"/>
    <w:rsid w:val="005D7ED1"/>
    <w:rsid w:val="00600993"/>
    <w:rsid w:val="00632B9A"/>
    <w:rsid w:val="00634EFA"/>
    <w:rsid w:val="006359CF"/>
    <w:rsid w:val="006A55F3"/>
    <w:rsid w:val="0074694F"/>
    <w:rsid w:val="00914073"/>
    <w:rsid w:val="00947CB9"/>
    <w:rsid w:val="009D04CE"/>
    <w:rsid w:val="00A15C11"/>
    <w:rsid w:val="00A43B23"/>
    <w:rsid w:val="00A80092"/>
    <w:rsid w:val="00B3179C"/>
    <w:rsid w:val="00B826C5"/>
    <w:rsid w:val="00B91C5E"/>
    <w:rsid w:val="00BA43CF"/>
    <w:rsid w:val="00C17589"/>
    <w:rsid w:val="00CA7D7C"/>
    <w:rsid w:val="00CE4E92"/>
    <w:rsid w:val="00D537B3"/>
    <w:rsid w:val="00DB6158"/>
    <w:rsid w:val="00DC6F5E"/>
    <w:rsid w:val="00E6618B"/>
    <w:rsid w:val="00EF3238"/>
    <w:rsid w:val="00F3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569D3-E054-44BD-83C9-33C3DDFF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A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EF323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09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092"/>
    <w:rPr>
      <w:rFonts w:ascii="Segoe UI" w:hAnsi="Segoe UI" w:cs="Segoe UI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7A1C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zh-CN"/>
    </w:rPr>
  </w:style>
  <w:style w:type="character" w:customStyle="1" w:styleId="apple-converted-space">
    <w:name w:val="apple-converted-space"/>
    <w:basedOn w:val="DefaultParagraphFont"/>
    <w:rsid w:val="00BA4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nz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BF9713BAD5439FADEFE7BA6F2C0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1FB11-9C43-4E46-B1A4-EC87C90398A3}"/>
      </w:docPartPr>
      <w:docPartBody>
        <w:p w:rsidR="009C5A5B" w:rsidRDefault="009C5A5B">
          <w:pPr>
            <w:pStyle w:val="97BF9713BAD5439FADEFE7BA6F2C038B"/>
          </w:pPr>
          <w:r>
            <w:t>[Your Name]</w:t>
          </w:r>
        </w:p>
      </w:docPartBody>
    </w:docPart>
    <w:docPart>
      <w:docPartPr>
        <w:name w:val="204EC2E314DB4CF2B05DC717C32B3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8C78-0901-4E79-AD55-C6B9501DA690}"/>
      </w:docPartPr>
      <w:docPartBody>
        <w:p w:rsidR="009C5A5B" w:rsidRDefault="009C5A5B">
          <w:pPr>
            <w:pStyle w:val="204EC2E314DB4CF2B05DC717C32B3D6C"/>
          </w:pPr>
          <w:r>
            <w:t>[Address, City, ST  ZIP Code]</w:t>
          </w:r>
        </w:p>
      </w:docPartBody>
    </w:docPart>
    <w:docPart>
      <w:docPartPr>
        <w:name w:val="10545BAC6B6048288B8CED3D72B62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C15D-0E33-4132-BC15-4D0663DA5035}"/>
      </w:docPartPr>
      <w:docPartBody>
        <w:p w:rsidR="009C5A5B" w:rsidRDefault="009C5A5B">
          <w:pPr>
            <w:pStyle w:val="10545BAC6B6048288B8CED3D72B627F8"/>
          </w:pPr>
          <w:r>
            <w:t>[Telephone]</w:t>
          </w:r>
        </w:p>
      </w:docPartBody>
    </w:docPart>
    <w:docPart>
      <w:docPartPr>
        <w:name w:val="BF01AFF9F41F46B1B98940257CB39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5A46C-A19A-4BA2-9751-E0EA6C813080}"/>
      </w:docPartPr>
      <w:docPartBody>
        <w:p w:rsidR="009C5A5B" w:rsidRDefault="009C5A5B">
          <w:pPr>
            <w:pStyle w:val="BF01AFF9F41F46B1B98940257CB39F80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5B"/>
    <w:rsid w:val="000A1E07"/>
    <w:rsid w:val="000F5316"/>
    <w:rsid w:val="004E7E9F"/>
    <w:rsid w:val="00567C7D"/>
    <w:rsid w:val="005C4ADE"/>
    <w:rsid w:val="00631735"/>
    <w:rsid w:val="00632313"/>
    <w:rsid w:val="00715A35"/>
    <w:rsid w:val="00814EC6"/>
    <w:rsid w:val="009C5A5B"/>
    <w:rsid w:val="00B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BF9713BAD5439FADEFE7BA6F2C038B">
    <w:name w:val="97BF9713BAD5439FADEFE7BA6F2C038B"/>
    <w:pPr>
      <w:widowControl w:val="0"/>
      <w:jc w:val="both"/>
    </w:pPr>
  </w:style>
  <w:style w:type="paragraph" w:customStyle="1" w:styleId="204EC2E314DB4CF2B05DC717C32B3D6C">
    <w:name w:val="204EC2E314DB4CF2B05DC717C32B3D6C"/>
    <w:pPr>
      <w:widowControl w:val="0"/>
      <w:jc w:val="both"/>
    </w:pPr>
  </w:style>
  <w:style w:type="paragraph" w:customStyle="1" w:styleId="10545BAC6B6048288B8CED3D72B627F8">
    <w:name w:val="10545BAC6B6048288B8CED3D72B627F8"/>
    <w:pPr>
      <w:widowControl w:val="0"/>
      <w:jc w:val="both"/>
    </w:pPr>
  </w:style>
  <w:style w:type="paragraph" w:customStyle="1" w:styleId="BF01AFF9F41F46B1B98940257CB39F80">
    <w:name w:val="BF01AFF9F41F46B1B98940257CB39F80"/>
    <w:pPr>
      <w:widowControl w:val="0"/>
      <w:jc w:val="both"/>
    </w:pPr>
  </w:style>
  <w:style w:type="paragraph" w:customStyle="1" w:styleId="32CB59A9811C40988D16296C058DCF9E">
    <w:name w:val="32CB59A9811C40988D16296C058DCF9E"/>
    <w:pPr>
      <w:widowControl w:val="0"/>
      <w:jc w:val="both"/>
    </w:pPr>
  </w:style>
  <w:style w:type="paragraph" w:customStyle="1" w:styleId="6001FB7C22394716A0471DD8558B1A7D">
    <w:name w:val="6001FB7C22394716A0471DD8558B1A7D"/>
    <w:pPr>
      <w:widowControl w:val="0"/>
      <w:jc w:val="both"/>
    </w:pPr>
  </w:style>
  <w:style w:type="paragraph" w:customStyle="1" w:styleId="F6C867E38F274FD098076F07F208CCBC">
    <w:name w:val="F6C867E38F274FD098076F07F208CCBC"/>
    <w:pPr>
      <w:widowControl w:val="0"/>
      <w:jc w:val="both"/>
    </w:pPr>
  </w:style>
  <w:style w:type="paragraph" w:customStyle="1" w:styleId="13B4EF1F066F4236A0DDCF88BE89A89E">
    <w:name w:val="13B4EF1F066F4236A0DDCF88BE89A89E"/>
    <w:pPr>
      <w:widowControl w:val="0"/>
      <w:jc w:val="both"/>
    </w:pPr>
  </w:style>
  <w:style w:type="paragraph" w:customStyle="1" w:styleId="E346A4D547C34D6BBF9238D954AE6055">
    <w:name w:val="E346A4D547C34D6BBF9238D954AE6055"/>
    <w:pPr>
      <w:widowControl w:val="0"/>
      <w:jc w:val="both"/>
    </w:pPr>
  </w:style>
  <w:style w:type="character" w:styleId="PlaceholderText">
    <w:name w:val="Placeholder Text"/>
    <w:basedOn w:val="DefaultParagraphFont"/>
    <w:uiPriority w:val="99"/>
    <w:semiHidden/>
    <w:rsid w:val="009C5A5B"/>
    <w:rPr>
      <w:color w:val="808080"/>
    </w:rPr>
  </w:style>
  <w:style w:type="paragraph" w:customStyle="1" w:styleId="F078FA45C05A4801976FA21444F3D13C">
    <w:name w:val="F078FA45C05A4801976FA21444F3D13C"/>
    <w:pPr>
      <w:widowControl w:val="0"/>
      <w:jc w:val="both"/>
    </w:pPr>
  </w:style>
  <w:style w:type="paragraph" w:customStyle="1" w:styleId="85B49ABDD7E146E0987D7D4FCF972720">
    <w:name w:val="85B49ABDD7E146E0987D7D4FCF972720"/>
    <w:pPr>
      <w:widowControl w:val="0"/>
      <w:jc w:val="both"/>
    </w:pPr>
  </w:style>
  <w:style w:type="paragraph" w:styleId="ListBullet">
    <w:name w:val="List Bullet"/>
    <w:basedOn w:val="Normal"/>
    <w:uiPriority w:val="1"/>
    <w:unhideWhenUsed/>
    <w:qFormat/>
    <w:pPr>
      <w:widowControl/>
      <w:numPr>
        <w:numId w:val="1"/>
      </w:numPr>
      <w:spacing w:after="80"/>
      <w:jc w:val="left"/>
    </w:pPr>
    <w:rPr>
      <w:rFonts w:cs="Times New Roman"/>
      <w:color w:val="404040" w:themeColor="text1" w:themeTint="BF"/>
      <w:kern w:val="0"/>
      <w:sz w:val="18"/>
      <w:lang w:eastAsia="en-US"/>
    </w:rPr>
  </w:style>
  <w:style w:type="paragraph" w:customStyle="1" w:styleId="AD9515DE44984E29B02B831428D432CC">
    <w:name w:val="AD9515DE44984E29B02B831428D432CC"/>
    <w:pPr>
      <w:widowControl w:val="0"/>
      <w:jc w:val="both"/>
    </w:pPr>
  </w:style>
  <w:style w:type="paragraph" w:customStyle="1" w:styleId="D1BB723297DD4CF09494C044BE34A3D8">
    <w:name w:val="D1BB723297DD4CF09494C044BE34A3D8"/>
    <w:pPr>
      <w:widowControl w:val="0"/>
      <w:jc w:val="both"/>
    </w:pPr>
  </w:style>
  <w:style w:type="paragraph" w:customStyle="1" w:styleId="73A98BBAC3DE46B3B41AD1060C93DD38">
    <w:name w:val="73A98BBAC3DE46B3B41AD1060C93DD38"/>
    <w:pPr>
      <w:widowControl w:val="0"/>
      <w:jc w:val="both"/>
    </w:pPr>
  </w:style>
  <w:style w:type="paragraph" w:customStyle="1" w:styleId="C43D2E82EDE8420BA1E97331A4D6D22B">
    <w:name w:val="C43D2E82EDE8420BA1E97331A4D6D22B"/>
    <w:pPr>
      <w:widowControl w:val="0"/>
      <w:jc w:val="both"/>
    </w:pPr>
  </w:style>
  <w:style w:type="paragraph" w:customStyle="1" w:styleId="A871ABFF8557407EBE18C2FBA760A9E4">
    <w:name w:val="A871ABFF8557407EBE18C2FBA760A9E4"/>
    <w:pPr>
      <w:widowControl w:val="0"/>
      <w:jc w:val="both"/>
    </w:pPr>
  </w:style>
  <w:style w:type="paragraph" w:customStyle="1" w:styleId="B0414086C9F2439AB33E1693D52C0331">
    <w:name w:val="B0414086C9F2439AB33E1693D52C0331"/>
    <w:pPr>
      <w:widowControl w:val="0"/>
      <w:jc w:val="both"/>
    </w:pPr>
  </w:style>
  <w:style w:type="paragraph" w:customStyle="1" w:styleId="362A2417B1764220BC0B5DB93AFEC8D3">
    <w:name w:val="362A2417B1764220BC0B5DB93AFEC8D3"/>
    <w:pPr>
      <w:widowControl w:val="0"/>
      <w:jc w:val="both"/>
    </w:pPr>
  </w:style>
  <w:style w:type="paragraph" w:customStyle="1" w:styleId="EA770E951C68476E8468AE952D23D3C2">
    <w:name w:val="EA770E951C68476E8468AE952D23D3C2"/>
    <w:rsid w:val="009C5A5B"/>
    <w:pPr>
      <w:widowControl w:val="0"/>
      <w:jc w:val="both"/>
    </w:pPr>
  </w:style>
  <w:style w:type="paragraph" w:customStyle="1" w:styleId="DF9BFFE15FDA4BC5B3CD69B17BD115B1">
    <w:name w:val="DF9BFFE15FDA4BC5B3CD69B17BD115B1"/>
    <w:rsid w:val="009C5A5B"/>
    <w:pPr>
      <w:widowControl w:val="0"/>
      <w:jc w:val="both"/>
    </w:pPr>
  </w:style>
  <w:style w:type="paragraph" w:customStyle="1" w:styleId="43090500FBB246C99C8FB800FEF96673">
    <w:name w:val="43090500FBB246C99C8FB800FEF96673"/>
    <w:rsid w:val="009C5A5B"/>
    <w:pPr>
      <w:widowControl w:val="0"/>
      <w:jc w:val="both"/>
    </w:pPr>
  </w:style>
  <w:style w:type="paragraph" w:customStyle="1" w:styleId="009DAE86D6F3451BAF70EAEC359B194A">
    <w:name w:val="009DAE86D6F3451BAF70EAEC359B194A"/>
    <w:rsid w:val="009C5A5B"/>
    <w:pPr>
      <w:widowControl w:val="0"/>
      <w:jc w:val="both"/>
    </w:pPr>
  </w:style>
  <w:style w:type="paragraph" w:customStyle="1" w:styleId="BE620CC89ED24F38AC4B1DB58DC550A1">
    <w:name w:val="BE620CC89ED24F38AC4B1DB58DC550A1"/>
    <w:rsid w:val="009C5A5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1420 NW 20th, Corvallis, OR, 97330</CompanyAddress>
  <CompanyPhone>541-286-8175</CompanyPhone>
  <CompanyFax/>
  <CompanyEmail>chenzeh@oregonstate.edu | Github: github.com/BiliBiLL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2394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Zehuan Chen</dc:creator>
  <cp:keywords/>
  <cp:lastModifiedBy>zehuan chen</cp:lastModifiedBy>
  <cp:revision>13</cp:revision>
  <cp:lastPrinted>2016-02-25T00:57:00Z</cp:lastPrinted>
  <dcterms:created xsi:type="dcterms:W3CDTF">2015-11-19T17:01:00Z</dcterms:created>
  <dcterms:modified xsi:type="dcterms:W3CDTF">2017-01-07T23:50:00Z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